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1ECF1964" w:rsidR="00B73844" w:rsidRPr="00F422AE" w:rsidRDefault="00AF3711">
      <w:r>
        <w:rPr>
          <w:b/>
        </w:rPr>
        <w:t>Date:</w:t>
      </w:r>
      <w:r>
        <w:t xml:space="preserve"> </w:t>
      </w:r>
      <w:r w:rsidR="00F422AE">
        <w:t>2</w:t>
      </w:r>
      <w:r w:rsidR="00F35DEC">
        <w:t>5</w:t>
      </w:r>
      <w:r w:rsidR="00F422AE">
        <w:t>/10/2019</w:t>
      </w:r>
    </w:p>
    <w:p w14:paraId="5CA48B30" w14:textId="208A0881" w:rsidR="00B73844" w:rsidRDefault="00AF3711">
      <w:r>
        <w:rPr>
          <w:b/>
        </w:rPr>
        <w:t xml:space="preserve">Not In Attendance: </w:t>
      </w:r>
      <w:r w:rsidR="00764193">
        <w:t xml:space="preserve">Kieran, </w:t>
      </w:r>
      <w:proofErr w:type="spellStart"/>
      <w:r w:rsidR="00764193">
        <w:t>Ibraheem</w:t>
      </w:r>
      <w:proofErr w:type="spellEnd"/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AF3711">
      <w:r>
        <w:rPr>
          <w:b/>
        </w:rPr>
        <w:t>What’s Been Done since the Previous Meeting:</w:t>
      </w:r>
      <w:r>
        <w:t xml:space="preserve"> </w:t>
      </w:r>
    </w:p>
    <w:p w14:paraId="357F3A63" w14:textId="242070F3" w:rsidR="00B73844" w:rsidRDefault="00F422AE">
      <w:pPr>
        <w:ind w:left="720"/>
      </w:pPr>
      <w:r>
        <w:rPr>
          <w:b/>
        </w:rPr>
        <w:t>Kieran</w:t>
      </w:r>
      <w:r w:rsidR="00AF3711">
        <w:rPr>
          <w:b/>
        </w:rPr>
        <w:t>:</w:t>
      </w:r>
      <w:r w:rsidR="00AF3711">
        <w:t xml:space="preserve"> </w:t>
      </w:r>
      <w:r w:rsidR="00764193">
        <w:t>N/A</w:t>
      </w:r>
    </w:p>
    <w:p w14:paraId="6CEFBE94" w14:textId="42CE62F8" w:rsidR="00B73844" w:rsidRPr="00764193" w:rsidRDefault="00F422AE" w:rsidP="00F422AE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 w:rsidR="00264494">
        <w:rPr>
          <w:bCs/>
        </w:rPr>
        <w:t>N/A</w:t>
      </w:r>
    </w:p>
    <w:p w14:paraId="642F075A" w14:textId="619C48B2" w:rsidR="00F422AE" w:rsidRPr="00764193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764193">
        <w:rPr>
          <w:bCs/>
        </w:rPr>
        <w:t>Reading on Code of Ethics; Principles of Computing. Further research into the ethics behind autonomous vehicles. Key point – autonomous vehicles should seek to take the path which minimizes damage as much as possible if such an option is available, instead of choosing one life over another.</w:t>
      </w:r>
      <w:r w:rsidR="00C211F8">
        <w:rPr>
          <w:bCs/>
        </w:rPr>
        <w:t xml:space="preserve"> Also contributed to Basecamp setup/planning.</w:t>
      </w:r>
    </w:p>
    <w:p w14:paraId="3F55D2C9" w14:textId="770216B7" w:rsidR="00F422AE" w:rsidRPr="00C211F8" w:rsidRDefault="00F422AE" w:rsidP="00F422AE">
      <w:pPr>
        <w:ind w:left="720"/>
        <w:rPr>
          <w:bCs/>
        </w:rPr>
      </w:pPr>
      <w:r>
        <w:rPr>
          <w:b/>
        </w:rPr>
        <w:t xml:space="preserve">James: </w:t>
      </w:r>
      <w:r w:rsidR="00C211F8">
        <w:rPr>
          <w:bCs/>
        </w:rPr>
        <w:t xml:space="preserve">Contributed to Basecamp setup and planning; scheduled meetings for the week. </w:t>
      </w:r>
    </w:p>
    <w:p w14:paraId="6A74C0AC" w14:textId="527959AD" w:rsidR="00F422AE" w:rsidRDefault="00F422AE" w:rsidP="00F422AE">
      <w:pPr>
        <w:tabs>
          <w:tab w:val="left" w:pos="2496"/>
        </w:tabs>
        <w:rPr>
          <w:b/>
        </w:rPr>
      </w:pPr>
    </w:p>
    <w:p w14:paraId="2BCE7BAF" w14:textId="77777777" w:rsidR="00B73844" w:rsidRDefault="00AF3711">
      <w:r>
        <w:rPr>
          <w:b/>
        </w:rPr>
        <w:t>What’s Being Done:</w:t>
      </w:r>
      <w:r>
        <w:t xml:space="preserve"> </w:t>
      </w:r>
    </w:p>
    <w:p w14:paraId="391980D4" w14:textId="1A464584" w:rsidR="00F422AE" w:rsidRPr="00C211F8" w:rsidRDefault="00F422AE" w:rsidP="00C211F8">
      <w:pPr>
        <w:ind w:left="720"/>
        <w:rPr>
          <w:bCs/>
        </w:rPr>
      </w:pPr>
      <w:r>
        <w:rPr>
          <w:b/>
        </w:rPr>
        <w:t>Kieran:</w:t>
      </w:r>
      <w:r>
        <w:t xml:space="preserve"> </w:t>
      </w:r>
      <w:r w:rsidR="00C211F8">
        <w:rPr>
          <w:bCs/>
        </w:rPr>
        <w:t>Working towards completing the planning stage.</w:t>
      </w:r>
    </w:p>
    <w:p w14:paraId="22701DF5" w14:textId="05D367EB" w:rsidR="00F422AE" w:rsidRPr="00C211F8" w:rsidRDefault="00F422AE" w:rsidP="00C211F8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 w:rsidR="00C211F8">
        <w:rPr>
          <w:bCs/>
        </w:rPr>
        <w:t>Working towards completing the planning stage.</w:t>
      </w:r>
    </w:p>
    <w:p w14:paraId="423A0AC8" w14:textId="27E4DCFF" w:rsidR="00F422AE" w:rsidRPr="00C211F8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C211F8">
        <w:rPr>
          <w:bCs/>
        </w:rPr>
        <w:t>Working towards completing the planning stage.</w:t>
      </w:r>
    </w:p>
    <w:p w14:paraId="2783C96F" w14:textId="77777777" w:rsidR="00C211F8" w:rsidRPr="00C211F8" w:rsidRDefault="00F422AE" w:rsidP="00C211F8">
      <w:pPr>
        <w:ind w:left="720"/>
        <w:rPr>
          <w:bCs/>
        </w:rPr>
      </w:pPr>
      <w:r>
        <w:rPr>
          <w:b/>
        </w:rPr>
        <w:t xml:space="preserve">James: </w:t>
      </w:r>
      <w:r w:rsidR="00C211F8">
        <w:rPr>
          <w:bCs/>
        </w:rPr>
        <w:t>Working towards completing the planning stage.</w:t>
      </w:r>
    </w:p>
    <w:p w14:paraId="73662455" w14:textId="77777777" w:rsidR="00F422AE" w:rsidRDefault="00F422AE" w:rsidP="00C211F8">
      <w:pPr>
        <w:rPr>
          <w:b/>
        </w:rPr>
      </w:pPr>
    </w:p>
    <w:p w14:paraId="7DB066EB" w14:textId="39EE92F5" w:rsidR="00B73844" w:rsidRDefault="00AF3711">
      <w:r>
        <w:rPr>
          <w:b/>
        </w:rPr>
        <w:t>Further Discussion:</w:t>
      </w:r>
      <w:r>
        <w:t xml:space="preserve"> </w:t>
      </w:r>
    </w:p>
    <w:p w14:paraId="4D54DDA5" w14:textId="3AF34D6B" w:rsidR="00502156" w:rsidRDefault="00764193">
      <w:r>
        <w:t xml:space="preserve">Could the user’s opinion of autonomous vehicles be gathered? For/against/neutral, etc? Something to ask in meeting with supervisor. Should the ethics generator focus on just a life/death scenario or should it </w:t>
      </w:r>
      <w:r w:rsidR="00502156">
        <w:t xml:space="preserve">also consider the possibly of injury? Discussed </w:t>
      </w:r>
      <w:r w:rsidR="00C211F8">
        <w:t>whether</w:t>
      </w:r>
      <w:r w:rsidR="00502156">
        <w:t xml:space="preserve"> ‘minimizing damage’ falls under prioritizing one life based on different factors.</w:t>
      </w:r>
    </w:p>
    <w:p w14:paraId="22EDD15F" w14:textId="1885F8A4" w:rsidR="00C211F8" w:rsidRDefault="00C211F8"/>
    <w:p w14:paraId="312F0B2F" w14:textId="609B73CA" w:rsidR="00C211F8" w:rsidRDefault="00C211F8">
      <w:r>
        <w:t>Discussed potential of gathering further information from users.</w:t>
      </w:r>
    </w:p>
    <w:p w14:paraId="46B5F79B" w14:textId="4DE8CC60" w:rsidR="00C211F8" w:rsidRPr="00C211F8" w:rsidRDefault="00C211F8"/>
    <w:p w14:paraId="6FBA36BB" w14:textId="22678251" w:rsidR="00C211F8" w:rsidRDefault="00C211F8" w:rsidP="00C211F8">
      <w:pPr>
        <w:keepNext w:val="0"/>
        <w:spacing w:line="240" w:lineRule="auto"/>
        <w:rPr>
          <w:rFonts w:eastAsia="Times New Roman"/>
          <w:color w:val="auto"/>
          <w:lang w:eastAsia="en-GB" w:bidi="ar-SA"/>
        </w:rPr>
      </w:pPr>
      <w:r w:rsidRPr="00C211F8">
        <w:rPr>
          <w:rFonts w:eastAsia="Times New Roman"/>
          <w:color w:val="auto"/>
          <w:lang w:eastAsia="en-GB" w:bidi="ar-SA"/>
        </w:rPr>
        <w:t>In the case of our project, it will be assumed that the vehicle will have complete control without input from the user.</w:t>
      </w:r>
    </w:p>
    <w:p w14:paraId="77FF1518" w14:textId="02B7892F" w:rsidR="00264494" w:rsidRDefault="00264494" w:rsidP="00C211F8">
      <w:pPr>
        <w:keepNext w:val="0"/>
        <w:spacing w:line="240" w:lineRule="auto"/>
        <w:rPr>
          <w:rFonts w:eastAsia="Times New Roman"/>
          <w:color w:val="auto"/>
          <w:lang w:eastAsia="en-GB" w:bidi="ar-SA"/>
        </w:rPr>
      </w:pPr>
    </w:p>
    <w:p w14:paraId="0109EF5A" w14:textId="4E60DBDF" w:rsidR="002A42E9" w:rsidRDefault="00264494" w:rsidP="002A42E9">
      <w:pPr>
        <w:keepNext w:val="0"/>
        <w:spacing w:line="240" w:lineRule="auto"/>
        <w:rPr>
          <w:rFonts w:eastAsia="Times New Roman"/>
          <w:color w:val="auto"/>
          <w:lang w:eastAsia="en-GB" w:bidi="ar-SA"/>
        </w:rPr>
      </w:pPr>
      <w:r>
        <w:rPr>
          <w:rFonts w:eastAsia="Times New Roman"/>
          <w:color w:val="auto"/>
          <w:lang w:eastAsia="en-GB" w:bidi="ar-SA"/>
        </w:rPr>
        <w:t xml:space="preserve">Further discussed ideas for first person and third person perspectives, and also time limits. Basic functionality of program has been discussed, as well as </w:t>
      </w:r>
      <w:r w:rsidR="00AF3711">
        <w:rPr>
          <w:rFonts w:eastAsia="Times New Roman"/>
          <w:color w:val="auto"/>
          <w:lang w:eastAsia="en-GB" w:bidi="ar-SA"/>
        </w:rPr>
        <w:t>whether or not it should branch out to different types of vehicles/transport methods, thus bringing in the possibility of different scenarios.</w:t>
      </w:r>
    </w:p>
    <w:p w14:paraId="74DFDFFC" w14:textId="4BA0CEEA" w:rsidR="002A42E9" w:rsidRDefault="002A42E9" w:rsidP="002A42E9">
      <w:pPr>
        <w:keepNext w:val="0"/>
        <w:spacing w:line="240" w:lineRule="auto"/>
        <w:rPr>
          <w:rFonts w:eastAsia="Times New Roman"/>
          <w:color w:val="auto"/>
          <w:lang w:eastAsia="en-GB" w:bidi="ar-SA"/>
        </w:rPr>
      </w:pPr>
    </w:p>
    <w:p w14:paraId="732ED753" w14:textId="2FC70742" w:rsidR="002A42E9" w:rsidRPr="002A42E9" w:rsidRDefault="002A42E9" w:rsidP="002A42E9">
      <w:pPr>
        <w:keepNext w:val="0"/>
        <w:spacing w:line="240" w:lineRule="auto"/>
        <w:rPr>
          <w:rFonts w:eastAsia="Times New Roman"/>
          <w:b/>
          <w:color w:val="auto"/>
          <w:lang w:eastAsia="en-GB" w:bidi="ar-SA"/>
        </w:rPr>
      </w:pPr>
      <w:r w:rsidRPr="002A42E9">
        <w:rPr>
          <w:rFonts w:eastAsia="Times New Roman"/>
          <w:b/>
          <w:color w:val="auto"/>
          <w:lang w:eastAsia="en-GB" w:bidi="ar-SA"/>
        </w:rPr>
        <w:t>James’ Notes</w:t>
      </w:r>
      <w:r>
        <w:rPr>
          <w:rFonts w:eastAsia="Times New Roman"/>
          <w:b/>
          <w:color w:val="auto"/>
          <w:lang w:eastAsia="en-GB" w:bidi="ar-SA"/>
        </w:rPr>
        <w:t>:</w:t>
      </w:r>
    </w:p>
    <w:p w14:paraId="17867A10" w14:textId="51AB4148" w:rsidR="002A42E9" w:rsidRDefault="002A42E9" w:rsidP="002A42E9">
      <w:r>
        <w:t>1. Start with autonomous, then vary in scope.</w:t>
      </w:r>
    </w:p>
    <w:p w14:paraId="1D0578C7" w14:textId="77777777" w:rsidR="002A42E9" w:rsidRDefault="002A42E9" w:rsidP="002A42E9">
      <w:r>
        <w:t>2. Do in python and use IntelliJ</w:t>
      </w:r>
    </w:p>
    <w:p w14:paraId="2703E04C" w14:textId="77777777" w:rsidR="002A42E9" w:rsidRDefault="002A42E9" w:rsidP="002A42E9">
      <w:r>
        <w:t xml:space="preserve">3. </w:t>
      </w:r>
      <w:proofErr w:type="spellStart"/>
      <w:r>
        <w:t>Github</w:t>
      </w:r>
      <w:proofErr w:type="spellEnd"/>
      <w:r>
        <w:t xml:space="preserve"> will be the </w:t>
      </w:r>
      <w:proofErr w:type="spellStart"/>
      <w:r>
        <w:t>respository</w:t>
      </w:r>
      <w:proofErr w:type="spellEnd"/>
      <w:r>
        <w:t xml:space="preserve"> </w:t>
      </w:r>
    </w:p>
    <w:p w14:paraId="2745FA67" w14:textId="77777777" w:rsidR="002A42E9" w:rsidRDefault="002A42E9" w:rsidP="002A42E9">
      <w:r>
        <w:t>4. Using Basecamp as the project driver</w:t>
      </w:r>
    </w:p>
    <w:p w14:paraId="2BDC0E7B" w14:textId="77777777" w:rsidR="002A42E9" w:rsidRDefault="002A42E9" w:rsidP="002A42E9">
      <w:r>
        <w:t>5. Having a tree based of users decisions</w:t>
      </w:r>
      <w:bookmarkStart w:id="0" w:name="_GoBack"/>
      <w:bookmarkEnd w:id="0"/>
    </w:p>
    <w:p w14:paraId="6D6B847A" w14:textId="77777777" w:rsidR="002A42E9" w:rsidRDefault="002A42E9" w:rsidP="002A42E9">
      <w:r>
        <w:t>6. Timer will be present on decision</w:t>
      </w:r>
    </w:p>
    <w:p w14:paraId="5DCDCC4A" w14:textId="77777777" w:rsidR="002A42E9" w:rsidRDefault="002A42E9" w:rsidP="002A42E9">
      <w:r>
        <w:t>7. Keep one tree as automated cars</w:t>
      </w:r>
    </w:p>
    <w:p w14:paraId="15B34140" w14:textId="4E6EDB8E" w:rsidR="009C376C" w:rsidRDefault="002A42E9" w:rsidP="002A42E9">
      <w:r>
        <w:t>8. Meeting twice a week Thurs and Fri?</w:t>
      </w:r>
    </w:p>
    <w:sectPr w:rsidR="009C376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264494"/>
    <w:rsid w:val="002A42E9"/>
    <w:rsid w:val="00502156"/>
    <w:rsid w:val="006F7ABE"/>
    <w:rsid w:val="00764193"/>
    <w:rsid w:val="009C376C"/>
    <w:rsid w:val="00AF3711"/>
    <w:rsid w:val="00B73844"/>
    <w:rsid w:val="00C211F8"/>
    <w:rsid w:val="00ED7E7E"/>
    <w:rsid w:val="00F35DEC"/>
    <w:rsid w:val="00F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AA49BD6D-675E-4A33-BCC5-17C0E145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F78F2FEA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dc:description/>
  <cp:lastModifiedBy>K.P.D'Arcy</cp:lastModifiedBy>
  <cp:revision>3</cp:revision>
  <dcterms:created xsi:type="dcterms:W3CDTF">2019-10-25T14:30:00Z</dcterms:created>
  <dcterms:modified xsi:type="dcterms:W3CDTF">2019-10-31T13:25:00Z</dcterms:modified>
  <dc:language>en-GB</dc:language>
</cp:coreProperties>
</file>